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946798941"/>
        <w:placeholder>
          <w:docPart w:val="A7596FB5E1333547AD16019CC426BC51"/>
        </w:placeholder>
        <w:temporary/>
        <w:showingPlcHdr/>
        <w15:appearance w15:val="hidden"/>
      </w:sdtPr>
      <w:sdtContent>
        <w:p w14:paraId="49C1DA86" w14:textId="77777777" w:rsidR="005F2A46" w:rsidRDefault="00B304F8">
          <w:pPr>
            <w:pStyle w:val="Ttulo1"/>
          </w:pPr>
          <w:r>
            <w:rPr>
              <w:lang w:bidi="pt-BR"/>
            </w:rPr>
            <w:t>Fazer Anotações</w:t>
          </w:r>
        </w:p>
      </w:sdtContent>
    </w:sdt>
    <w:sdt>
      <w:sdtPr>
        <w:id w:val="-1461253836"/>
        <w:placeholder>
          <w:docPart w:val="B768B8FEE43D8D459E4FBDC5D8DFE9F3"/>
        </w:placeholder>
        <w:temporary/>
        <w:showingPlcHdr/>
        <w15:appearance w15:val="hidden"/>
      </w:sdtPr>
      <w:sdtContent>
        <w:p w14:paraId="2CE92D8F" w14:textId="77777777" w:rsidR="005F2A46" w:rsidRDefault="00B304F8">
          <w:pPr>
            <w:pStyle w:val="Commarcadores"/>
          </w:pPr>
          <w:r>
            <w:rPr>
              <w:lang w:bidi="pt-BR"/>
            </w:rPr>
            <w:t>Para fazer anotações, toque aqui e comece a digitar.</w:t>
          </w:r>
        </w:p>
        <w:p w14:paraId="0885897D" w14:textId="77777777" w:rsidR="005F2A46" w:rsidRDefault="00B304F8">
          <w:pPr>
            <w:pStyle w:val="Commarcadores"/>
          </w:pPr>
          <w:r>
            <w:rPr>
              <w:lang w:bidi="pt-BR"/>
            </w:rPr>
            <w:t>Ou crie facilmente um bloco de anotações digital para todas as suas anotações, que é sincronizado automaticamente em seus dispositivos por meio do aplicativo gratuito do OneNote.</w:t>
          </w:r>
        </w:p>
      </w:sdtContent>
    </w:sdt>
    <w:p w14:paraId="05F83F47" w14:textId="77777777" w:rsidR="005F2A46" w:rsidRDefault="00B304F8">
      <w:pPr>
        <w:pStyle w:val="Ttulo2"/>
      </w:pPr>
      <w:r>
        <w:rPr>
          <w:lang w:bidi="pt-BR"/>
        </w:rPr>
        <w:t xml:space="preserve">Para saber mais e obter o OneNote, acesse </w:t>
      </w:r>
      <w:hyperlink r:id="rId7" w:history="1">
        <w:r>
          <w:rPr>
            <w:rStyle w:val="Hyperlink"/>
            <w:lang w:bidi="pt-BR"/>
          </w:rPr>
          <w:t>www.onenote.com</w:t>
        </w:r>
      </w:hyperlink>
      <w:r>
        <w:rPr>
          <w:lang w:bidi="pt-BR"/>
        </w:rPr>
        <w:t>.</w:t>
      </w:r>
    </w:p>
    <w:sectPr w:rsidR="005F2A46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ACD0B" w14:textId="77777777" w:rsidR="000B60BE" w:rsidRDefault="000B60BE">
      <w:r>
        <w:rPr>
          <w:lang w:bidi="pt-BR"/>
        </w:rPr>
        <w:separator/>
      </w:r>
    </w:p>
    <w:p w14:paraId="433923EB" w14:textId="77777777" w:rsidR="000B60BE" w:rsidRDefault="000B60BE"/>
  </w:endnote>
  <w:endnote w:type="continuationSeparator" w:id="0">
    <w:p w14:paraId="3317C208" w14:textId="77777777" w:rsidR="000B60BE" w:rsidRDefault="000B60BE">
      <w:r>
        <w:rPr>
          <w:lang w:bidi="pt-BR"/>
        </w:rPr>
        <w:continuationSeparator/>
      </w:r>
    </w:p>
    <w:p w14:paraId="317B6C60" w14:textId="77777777" w:rsidR="000B60BE" w:rsidRDefault="000B60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66D10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F455B" w14:textId="77777777" w:rsidR="000B60BE" w:rsidRDefault="000B60BE">
      <w:r>
        <w:rPr>
          <w:lang w:bidi="pt-BR"/>
        </w:rPr>
        <w:separator/>
      </w:r>
    </w:p>
    <w:p w14:paraId="0D3479BF" w14:textId="77777777" w:rsidR="000B60BE" w:rsidRDefault="000B60BE"/>
  </w:footnote>
  <w:footnote w:type="continuationSeparator" w:id="0">
    <w:p w14:paraId="7D777FDE" w14:textId="77777777" w:rsidR="000B60BE" w:rsidRDefault="000B60BE">
      <w:r>
        <w:rPr>
          <w:lang w:bidi="pt-BR"/>
        </w:rPr>
        <w:continuationSeparator/>
      </w:r>
    </w:p>
    <w:p w14:paraId="6C716A8C" w14:textId="77777777" w:rsidR="000B60BE" w:rsidRDefault="000B60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3393915">
    <w:abstractNumId w:val="1"/>
  </w:num>
  <w:num w:numId="2" w16cid:durableId="1751268461">
    <w:abstractNumId w:val="0"/>
  </w:num>
  <w:num w:numId="3" w16cid:durableId="150298446">
    <w:abstractNumId w:val="2"/>
  </w:num>
  <w:num w:numId="4" w16cid:durableId="534465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71"/>
    <w:rsid w:val="000B60BE"/>
    <w:rsid w:val="00256071"/>
    <w:rsid w:val="005F2A46"/>
    <w:rsid w:val="00801FAF"/>
    <w:rsid w:val="00B304F8"/>
    <w:rsid w:val="00C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83603"/>
  <w15:chartTrackingRefBased/>
  <w15:docId w15:val="{1D84DC69-D758-C44A-9138-D8A354B1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luna/Library/Containers/com.microsoft.Word/Data/Library/Application%20Support/Microsoft/Office/16.0/DTS/pt-BR%7b9698DA9C-EF03-D840-9A16-95BAA2F43C27%7d/%7bD1062756-1419-264B-AE36-D1AD943086B9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7596FB5E1333547AD16019CC426BC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843B8F-9878-4F42-A0A5-D2B2F599FF4B}"/>
      </w:docPartPr>
      <w:docPartBody>
        <w:p w:rsidR="00000000" w:rsidRDefault="00000000">
          <w:pPr>
            <w:pStyle w:val="A7596FB5E1333547AD16019CC426BC51"/>
          </w:pPr>
          <w:r>
            <w:rPr>
              <w:lang w:bidi="pt-BR"/>
            </w:rPr>
            <w:t>Fazer Anotações</w:t>
          </w:r>
        </w:p>
      </w:docPartBody>
    </w:docPart>
    <w:docPart>
      <w:docPartPr>
        <w:name w:val="B768B8FEE43D8D459E4FBDC5D8DFE9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AA421-865C-3F4A-A20E-D74F89ADD91A}"/>
      </w:docPartPr>
      <w:docPartBody>
        <w:p w:rsidR="00000000" w:rsidRDefault="00000000">
          <w:pPr>
            <w:pStyle w:val="Commarcadores"/>
          </w:pPr>
          <w:r>
            <w:rPr>
              <w:lang w:val="pt-BR" w:bidi="pt-BR"/>
            </w:rPr>
            <w:t>Para fazer anotações, toque aqui e comece a digitar.</w:t>
          </w:r>
        </w:p>
        <w:p w:rsidR="00000000" w:rsidRDefault="00000000">
          <w:pPr>
            <w:pStyle w:val="B768B8FEE43D8D459E4FBDC5D8DFE9F3"/>
          </w:pPr>
          <w:r>
            <w:rPr>
              <w:lang w:bidi="pt-BR"/>
            </w:rPr>
            <w:t>Ou crie facilmente um bloco de anotações digital para todas as suas anotações, que é sincronizado automaticamente em seus dispositivos por meio do aplicativo gratuito do OneNote.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1704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C3"/>
    <w:rsid w:val="001F5EC3"/>
    <w:rsid w:val="008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7596FB5E1333547AD16019CC426BC51">
    <w:name w:val="A7596FB5E1333547AD16019CC426BC51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kern w:val="0"/>
      <w:sz w:val="30"/>
      <w:szCs w:val="30"/>
      <w:lang w:val="en-US" w:eastAsia="ja-JP"/>
      <w14:ligatures w14:val="none"/>
    </w:rPr>
  </w:style>
  <w:style w:type="paragraph" w:customStyle="1" w:styleId="B768B8FEE43D8D459E4FBDC5D8DFE9F3">
    <w:name w:val="B768B8FEE43D8D459E4FBDC5D8DFE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anotações.dotx</Template>
  <TotalTime>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Luna</dc:creator>
  <cp:keywords/>
  <dc:description/>
  <cp:lastModifiedBy>Andre Ferreira Luna Batista</cp:lastModifiedBy>
  <cp:revision>1</cp:revision>
  <dcterms:created xsi:type="dcterms:W3CDTF">2024-11-05T12:48:00Z</dcterms:created>
  <dcterms:modified xsi:type="dcterms:W3CDTF">2024-11-05T12:49:00Z</dcterms:modified>
</cp:coreProperties>
</file>